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CD" w:rsidRPr="00092148" w:rsidRDefault="00AA4BCD" w:rsidP="00AA4BCD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项目名称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130"/>
        <w:gridCol w:w="5129"/>
      </w:tblGrid>
      <w:tr w:rsidR="004954DE" w:rsidRPr="002A733C" w:rsidTr="009C3D74">
        <w:trPr>
          <w:trHeight w:val="432"/>
          <w:tblHeader/>
        </w:trPr>
        <w:tc>
          <w:tcPr>
            <w:tcW w:w="5130" w:type="dxa"/>
            <w:vAlign w:val="center"/>
          </w:tcPr>
          <w:p w:rsidR="004954DE" w:rsidRPr="004954DE" w:rsidRDefault="00427806" w:rsidP="00041617">
            <w:pPr>
              <w:rPr>
                <w:i/>
              </w:rPr>
            </w:pPr>
            <w:r>
              <w:rPr>
                <w:rFonts w:hint="eastAsia"/>
                <w:i/>
                <w:color w:val="808080" w:themeColor="background1" w:themeShade="80"/>
                <w:lang w:eastAsia="zh-CN"/>
              </w:rPr>
              <w:t>砖块大乱斗</w:t>
            </w:r>
          </w:p>
        </w:tc>
        <w:tc>
          <w:tcPr>
            <w:tcW w:w="5130" w:type="dxa"/>
            <w:vAlign w:val="center"/>
          </w:tcPr>
          <w:p w:rsidR="004954DE" w:rsidRPr="004954DE" w:rsidRDefault="00427806" w:rsidP="00427806">
            <w:pPr>
              <w:rPr>
                <w:i/>
              </w:rPr>
            </w:pPr>
            <w:r>
              <w:rPr>
                <w:rFonts w:hint="eastAsia"/>
                <w:i/>
                <w:color w:val="808080" w:themeColor="background1" w:themeShade="80"/>
                <w:lang w:eastAsia="zh-CN"/>
              </w:rPr>
              <w:t>Fight</w:t>
            </w:r>
            <w:r>
              <w:rPr>
                <w:i/>
                <w:color w:val="808080" w:themeColor="background1" w:themeShade="80"/>
                <w:lang w:eastAsia="zh-CN"/>
              </w:rPr>
              <w:t xml:space="preserve"> w</w:t>
            </w:r>
            <w:r>
              <w:rPr>
                <w:rFonts w:hint="eastAsia"/>
                <w:i/>
                <w:color w:val="808080" w:themeColor="background1" w:themeShade="80"/>
                <w:lang w:eastAsia="zh-CN"/>
              </w:rPr>
              <w:t>ith</w:t>
            </w:r>
            <w:r>
              <w:rPr>
                <w:i/>
                <w:color w:val="808080" w:themeColor="background1" w:themeShade="80"/>
                <w:lang w:eastAsia="zh-CN"/>
              </w:rPr>
              <w:t xml:space="preserve"> B</w:t>
            </w:r>
            <w:r>
              <w:rPr>
                <w:rFonts w:hint="eastAsia"/>
                <w:i/>
                <w:color w:val="808080" w:themeColor="background1" w:themeShade="80"/>
                <w:lang w:eastAsia="zh-CN"/>
              </w:rPr>
              <w:t>lock</w:t>
            </w:r>
          </w:p>
        </w:tc>
      </w:tr>
    </w:tbl>
    <w:p w:rsidR="00092148" w:rsidRPr="00092148" w:rsidRDefault="004954DE" w:rsidP="00AA4BCD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组队介绍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710"/>
        <w:gridCol w:w="2070"/>
        <w:gridCol w:w="2070"/>
        <w:gridCol w:w="2160"/>
        <w:gridCol w:w="2249"/>
      </w:tblGrid>
      <w:tr w:rsidR="004B5985" w:rsidRPr="002A733C" w:rsidTr="004B5985">
        <w:trPr>
          <w:trHeight w:val="432"/>
          <w:tblHeader/>
        </w:trPr>
        <w:tc>
          <w:tcPr>
            <w:tcW w:w="1710" w:type="dxa"/>
            <w:vAlign w:val="center"/>
          </w:tcPr>
          <w:p w:rsidR="004B5985" w:rsidRPr="004954DE" w:rsidRDefault="004B5985" w:rsidP="002A733C">
            <w:pPr>
              <w:rPr>
                <w:b/>
              </w:rPr>
            </w:pPr>
            <w:r w:rsidRPr="004954DE">
              <w:rPr>
                <w:rFonts w:hint="eastAsia"/>
                <w:b/>
                <w:lang w:eastAsia="zh-CN"/>
              </w:rPr>
              <w:t>赛区</w:t>
            </w:r>
          </w:p>
        </w:tc>
        <w:tc>
          <w:tcPr>
            <w:tcW w:w="8549" w:type="dxa"/>
            <w:gridSpan w:val="4"/>
            <w:vAlign w:val="center"/>
          </w:tcPr>
          <w:p w:rsidR="004B5985" w:rsidRPr="005D145C" w:rsidRDefault="00427806" w:rsidP="002A733C">
            <w:pPr>
              <w:rPr>
                <w:color w:val="808080" w:themeColor="background1" w:themeShade="80"/>
                <w:lang w:eastAsia="zh-CN"/>
              </w:rPr>
            </w:pPr>
            <w:r>
              <w:rPr>
                <w:rFonts w:hint="eastAsia"/>
                <w:color w:val="808080" w:themeColor="background1" w:themeShade="80"/>
                <w:lang w:eastAsia="zh-CN"/>
              </w:rPr>
              <w:t>西南</w:t>
            </w:r>
          </w:p>
        </w:tc>
      </w:tr>
      <w:tr w:rsidR="004B5985" w:rsidRPr="002A733C" w:rsidTr="004B5985">
        <w:trPr>
          <w:trHeight w:val="432"/>
          <w:tblHeader/>
        </w:trPr>
        <w:tc>
          <w:tcPr>
            <w:tcW w:w="1710" w:type="dxa"/>
            <w:vAlign w:val="center"/>
          </w:tcPr>
          <w:p w:rsidR="004B5985" w:rsidRPr="00307202" w:rsidRDefault="004B5985" w:rsidP="004954DE">
            <w:pPr>
              <w:rPr>
                <w:b/>
                <w:lang w:eastAsia="zh-CN"/>
              </w:rPr>
            </w:pPr>
            <w:r w:rsidRPr="00307202">
              <w:rPr>
                <w:rFonts w:hint="eastAsia"/>
                <w:b/>
                <w:lang w:eastAsia="zh-CN"/>
              </w:rPr>
              <w:t>参赛队员</w:t>
            </w:r>
          </w:p>
        </w:tc>
        <w:tc>
          <w:tcPr>
            <w:tcW w:w="2070" w:type="dxa"/>
            <w:vAlign w:val="center"/>
          </w:tcPr>
          <w:p w:rsidR="004B5985" w:rsidRPr="000431C8" w:rsidRDefault="004B5985" w:rsidP="004954DE">
            <w:pPr>
              <w:rPr>
                <w:b/>
              </w:rPr>
            </w:pPr>
            <w:r w:rsidRPr="000431C8">
              <w:rPr>
                <w:rFonts w:hint="eastAsia"/>
                <w:b/>
                <w:lang w:eastAsia="zh-CN"/>
              </w:rPr>
              <w:t>学校</w:t>
            </w:r>
            <w:r>
              <w:rPr>
                <w:rFonts w:hint="eastAsia"/>
                <w:b/>
                <w:lang w:eastAsia="zh-CN"/>
              </w:rPr>
              <w:t xml:space="preserve"> + </w:t>
            </w:r>
            <w:r>
              <w:rPr>
                <w:rFonts w:hint="eastAsia"/>
                <w:b/>
                <w:lang w:eastAsia="zh-CN"/>
              </w:rPr>
              <w:t>年级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4B5985" w:rsidP="004954DE">
            <w:pPr>
              <w:rPr>
                <w:b/>
                <w:lang w:eastAsia="zh-CN"/>
              </w:rPr>
            </w:pPr>
            <w:r w:rsidRPr="000431C8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4B5985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手机</w:t>
            </w:r>
          </w:p>
        </w:tc>
        <w:tc>
          <w:tcPr>
            <w:tcW w:w="2249" w:type="dxa"/>
            <w:vAlign w:val="center"/>
          </w:tcPr>
          <w:p w:rsidR="004B5985" w:rsidRPr="000431C8" w:rsidRDefault="004B5985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邮箱</w:t>
            </w:r>
          </w:p>
        </w:tc>
      </w:tr>
      <w:tr w:rsidR="004B5985" w:rsidRPr="002A733C" w:rsidTr="007E00F8">
        <w:trPr>
          <w:trHeight w:val="309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队长</w:t>
            </w:r>
          </w:p>
        </w:tc>
        <w:tc>
          <w:tcPr>
            <w:tcW w:w="2070" w:type="dxa"/>
            <w:vAlign w:val="center"/>
          </w:tcPr>
          <w:p w:rsidR="004B5985" w:rsidRPr="000431C8" w:rsidRDefault="00427806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电子科技大学</w:t>
            </w:r>
            <w:r>
              <w:rPr>
                <w:rFonts w:hint="eastAsia"/>
                <w:b/>
                <w:lang w:eastAsia="zh-CN"/>
              </w:rPr>
              <w:t>2014</w:t>
            </w:r>
            <w:r w:rsidR="004A2C5C">
              <w:rPr>
                <w:rFonts w:hint="eastAsia"/>
                <w:b/>
                <w:lang w:eastAsia="zh-CN"/>
              </w:rPr>
              <w:t>级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427806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彭亮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4A2C5C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15828102252</w:t>
            </w:r>
          </w:p>
        </w:tc>
        <w:tc>
          <w:tcPr>
            <w:tcW w:w="2249" w:type="dxa"/>
            <w:vAlign w:val="center"/>
          </w:tcPr>
          <w:p w:rsidR="004B5985" w:rsidRPr="000431C8" w:rsidRDefault="004A2C5C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183827350@qq.com</w:t>
            </w:r>
          </w:p>
        </w:tc>
      </w:tr>
      <w:tr w:rsidR="004B5985" w:rsidRPr="002A733C" w:rsidTr="007E00F8">
        <w:trPr>
          <w:trHeight w:val="327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队员</w:t>
            </w:r>
          </w:p>
        </w:tc>
        <w:tc>
          <w:tcPr>
            <w:tcW w:w="2070" w:type="dxa"/>
            <w:vAlign w:val="center"/>
          </w:tcPr>
          <w:p w:rsidR="004B5985" w:rsidRPr="000431C8" w:rsidRDefault="00427806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电子科技大学</w:t>
            </w:r>
            <w:r>
              <w:rPr>
                <w:rFonts w:hint="eastAsia"/>
                <w:b/>
                <w:lang w:eastAsia="zh-CN"/>
              </w:rPr>
              <w:t>2015</w:t>
            </w:r>
            <w:r w:rsidR="004A2C5C">
              <w:rPr>
                <w:rFonts w:hint="eastAsia"/>
                <w:b/>
                <w:lang w:eastAsia="zh-CN"/>
              </w:rPr>
              <w:t>级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427806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潘逸逍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427806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18228550933</w:t>
            </w:r>
          </w:p>
        </w:tc>
        <w:tc>
          <w:tcPr>
            <w:tcW w:w="2249" w:type="dxa"/>
            <w:vAlign w:val="center"/>
          </w:tcPr>
          <w:p w:rsidR="004B5985" w:rsidRPr="000431C8" w:rsidRDefault="00CD7E3F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552448191@qq.com</w:t>
            </w:r>
          </w:p>
        </w:tc>
      </w:tr>
      <w:tr w:rsidR="00BB7F4B" w:rsidRPr="002A733C" w:rsidTr="007E00F8">
        <w:trPr>
          <w:trHeight w:val="318"/>
          <w:tblHeader/>
        </w:trPr>
        <w:tc>
          <w:tcPr>
            <w:tcW w:w="1710" w:type="dxa"/>
            <w:vAlign w:val="center"/>
          </w:tcPr>
          <w:p w:rsidR="00BB7F4B" w:rsidRPr="004954DE" w:rsidRDefault="00BB7F4B" w:rsidP="00BB7F4B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队员</w:t>
            </w:r>
          </w:p>
        </w:tc>
        <w:tc>
          <w:tcPr>
            <w:tcW w:w="2070" w:type="dxa"/>
            <w:vAlign w:val="center"/>
          </w:tcPr>
          <w:p w:rsidR="00BB7F4B" w:rsidRPr="000431C8" w:rsidRDefault="00BB7F4B" w:rsidP="004F6CBF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电子科技大学</w:t>
            </w:r>
            <w:r>
              <w:rPr>
                <w:rFonts w:hint="eastAsia"/>
                <w:b/>
                <w:lang w:eastAsia="zh-CN"/>
              </w:rPr>
              <w:t>201</w:t>
            </w:r>
            <w:r w:rsidR="004F6CBF">
              <w:rPr>
                <w:b/>
                <w:lang w:eastAsia="zh-CN"/>
              </w:rPr>
              <w:t>5</w:t>
            </w:r>
            <w:r>
              <w:rPr>
                <w:rFonts w:hint="eastAsia"/>
                <w:b/>
                <w:lang w:eastAsia="zh-CN"/>
              </w:rPr>
              <w:t>级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BB7F4B" w:rsidRPr="000431C8" w:rsidRDefault="004F6CBF" w:rsidP="00BB7F4B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金欣宇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BB7F4B" w:rsidRPr="000431C8" w:rsidRDefault="004F6CBF" w:rsidP="00BB7F4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13706840703</w:t>
            </w:r>
          </w:p>
        </w:tc>
        <w:tc>
          <w:tcPr>
            <w:tcW w:w="2249" w:type="dxa"/>
            <w:vAlign w:val="center"/>
          </w:tcPr>
          <w:p w:rsidR="00BB7F4B" w:rsidRPr="000431C8" w:rsidRDefault="004F6CBF" w:rsidP="00BB7F4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1401675582</w:t>
            </w:r>
            <w:bookmarkStart w:id="0" w:name="_GoBack"/>
            <w:bookmarkEnd w:id="0"/>
            <w:r w:rsidR="00BB7F4B">
              <w:rPr>
                <w:rFonts w:hint="eastAsia"/>
                <w:b/>
                <w:lang w:eastAsia="zh-CN"/>
              </w:rPr>
              <w:t>@qq</w:t>
            </w:r>
            <w:r w:rsidR="00BB7F4B">
              <w:rPr>
                <w:b/>
                <w:lang w:eastAsia="zh-CN"/>
              </w:rPr>
              <w:t>.com</w:t>
            </w:r>
          </w:p>
        </w:tc>
      </w:tr>
      <w:tr w:rsidR="00BB7F4B" w:rsidRPr="002A733C" w:rsidTr="007E00F8">
        <w:trPr>
          <w:trHeight w:val="327"/>
          <w:tblHeader/>
        </w:trPr>
        <w:tc>
          <w:tcPr>
            <w:tcW w:w="1710" w:type="dxa"/>
            <w:vAlign w:val="center"/>
          </w:tcPr>
          <w:p w:rsidR="00BB7F4B" w:rsidRPr="004954DE" w:rsidRDefault="00BB7F4B" w:rsidP="00BB7F4B">
            <w:pPr>
              <w:rPr>
                <w:b/>
              </w:rPr>
            </w:pPr>
            <w:r w:rsidRPr="004954DE">
              <w:rPr>
                <w:rFonts w:hint="eastAsia"/>
                <w:b/>
                <w:lang w:eastAsia="zh-CN"/>
              </w:rPr>
              <w:t>队员</w:t>
            </w:r>
          </w:p>
        </w:tc>
        <w:tc>
          <w:tcPr>
            <w:tcW w:w="2070" w:type="dxa"/>
            <w:vAlign w:val="center"/>
          </w:tcPr>
          <w:p w:rsidR="00BB7F4B" w:rsidRPr="002A733C" w:rsidRDefault="004F6CBF" w:rsidP="00BB7F4B">
            <w:r>
              <w:rPr>
                <w:rFonts w:hint="eastAsia"/>
                <w:b/>
                <w:lang w:eastAsia="zh-CN"/>
              </w:rPr>
              <w:t>电子科技大学</w:t>
            </w:r>
            <w:r>
              <w:rPr>
                <w:rFonts w:hint="eastAsia"/>
                <w:b/>
                <w:lang w:eastAsia="zh-CN"/>
              </w:rPr>
              <w:t>2016</w:t>
            </w:r>
            <w:r>
              <w:rPr>
                <w:rFonts w:hint="eastAsia"/>
                <w:b/>
                <w:lang w:eastAsia="zh-CN"/>
              </w:rPr>
              <w:t>级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BB7F4B" w:rsidRPr="002A733C" w:rsidRDefault="004F6CBF" w:rsidP="00BB7F4B">
            <w:r>
              <w:rPr>
                <w:rFonts w:hint="eastAsia"/>
                <w:b/>
                <w:lang w:eastAsia="zh-CN"/>
              </w:rPr>
              <w:t>罗雪庭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BB7F4B" w:rsidRPr="002A733C" w:rsidRDefault="004F6CBF" w:rsidP="00BB7F4B">
            <w:r>
              <w:rPr>
                <w:rFonts w:hint="eastAsia"/>
                <w:b/>
                <w:lang w:eastAsia="zh-CN"/>
              </w:rPr>
              <w:t>13982252229</w:t>
            </w:r>
          </w:p>
        </w:tc>
        <w:tc>
          <w:tcPr>
            <w:tcW w:w="2249" w:type="dxa"/>
            <w:vAlign w:val="center"/>
          </w:tcPr>
          <w:p w:rsidR="00BB7F4B" w:rsidRPr="002A733C" w:rsidRDefault="004F6CBF" w:rsidP="00BB7F4B">
            <w:r>
              <w:rPr>
                <w:rFonts w:hint="eastAsia"/>
                <w:b/>
                <w:lang w:eastAsia="zh-CN"/>
              </w:rPr>
              <w:t>532599913@qq</w:t>
            </w:r>
            <w:r>
              <w:rPr>
                <w:b/>
                <w:lang w:eastAsia="zh-CN"/>
              </w:rPr>
              <w:t>.com</w:t>
            </w:r>
          </w:p>
        </w:tc>
      </w:tr>
      <w:tr w:rsidR="00BB7F4B" w:rsidRPr="002A733C" w:rsidTr="007E00F8">
        <w:trPr>
          <w:trHeight w:val="228"/>
          <w:tblHeader/>
        </w:trPr>
        <w:tc>
          <w:tcPr>
            <w:tcW w:w="1710" w:type="dxa"/>
            <w:vAlign w:val="center"/>
          </w:tcPr>
          <w:p w:rsidR="00BB7F4B" w:rsidRPr="004954DE" w:rsidRDefault="00BB7F4B" w:rsidP="00BB7F4B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指导老师</w:t>
            </w:r>
          </w:p>
        </w:tc>
        <w:tc>
          <w:tcPr>
            <w:tcW w:w="2070" w:type="dxa"/>
            <w:vAlign w:val="center"/>
          </w:tcPr>
          <w:p w:rsidR="00BB7F4B" w:rsidRPr="006F675E" w:rsidRDefault="00BB7F4B" w:rsidP="00BB7F4B">
            <w:pPr>
              <w:rPr>
                <w:b/>
                <w:lang w:eastAsia="zh-CN"/>
              </w:rPr>
            </w:pPr>
            <w:r w:rsidRPr="006F675E">
              <w:rPr>
                <w:rFonts w:hint="eastAsia"/>
                <w:b/>
                <w:lang w:eastAsia="zh-CN"/>
              </w:rPr>
              <w:t>电子科技大学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BB7F4B" w:rsidRPr="006F675E" w:rsidRDefault="00BB7F4B" w:rsidP="00BB7F4B">
            <w:pPr>
              <w:rPr>
                <w:b/>
                <w:lang w:eastAsia="zh-CN"/>
              </w:rPr>
            </w:pPr>
            <w:r w:rsidRPr="006F675E">
              <w:rPr>
                <w:rFonts w:hint="eastAsia"/>
                <w:b/>
                <w:lang w:eastAsia="zh-CN"/>
              </w:rPr>
              <w:t>李贞昊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BB7F4B" w:rsidRPr="006F675E" w:rsidRDefault="00BB7F4B" w:rsidP="00BB7F4B">
            <w:pPr>
              <w:rPr>
                <w:rFonts w:cstheme="minorHAnsi"/>
                <w:b/>
                <w:szCs w:val="16"/>
                <w:lang w:eastAsia="zh-CN"/>
              </w:rPr>
            </w:pPr>
            <w:r w:rsidRPr="006F675E">
              <w:rPr>
                <w:rFonts w:cstheme="minorHAnsi"/>
                <w:b/>
                <w:szCs w:val="16"/>
                <w:lang w:eastAsia="zh-CN"/>
              </w:rPr>
              <w:t xml:space="preserve">18482284040 </w:t>
            </w:r>
          </w:p>
        </w:tc>
        <w:tc>
          <w:tcPr>
            <w:tcW w:w="2249" w:type="dxa"/>
            <w:vAlign w:val="center"/>
          </w:tcPr>
          <w:p w:rsidR="00BB7F4B" w:rsidRPr="006F675E" w:rsidRDefault="00BB7F4B" w:rsidP="00BB7F4B">
            <w:pPr>
              <w:rPr>
                <w:rFonts w:cstheme="minorHAnsi"/>
                <w:b/>
                <w:szCs w:val="16"/>
                <w:lang w:eastAsia="zh-CN"/>
              </w:rPr>
            </w:pPr>
            <w:r w:rsidRPr="006F675E">
              <w:rPr>
                <w:rFonts w:cstheme="minorHAnsi"/>
                <w:b/>
                <w:szCs w:val="16"/>
                <w:lang w:eastAsia="zh-CN"/>
              </w:rPr>
              <w:t xml:space="preserve">zhenhaoli@uestc.edu.cn </w:t>
            </w:r>
          </w:p>
        </w:tc>
      </w:tr>
    </w:tbl>
    <w:p w:rsidR="00092148" w:rsidRDefault="0016168B" w:rsidP="0016168B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项目介绍</w:t>
      </w:r>
    </w:p>
    <w:tbl>
      <w:tblPr>
        <w:tblW w:w="5094" w:type="pct"/>
        <w:tblInd w:w="-95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3450"/>
        <w:gridCol w:w="3356"/>
        <w:gridCol w:w="3453"/>
      </w:tblGrid>
      <w:tr w:rsidR="00ED1063" w:rsidRPr="002A733C" w:rsidTr="000A6DF6">
        <w:trPr>
          <w:trHeight w:val="288"/>
        </w:trPr>
        <w:tc>
          <w:tcPr>
            <w:tcW w:w="3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D1063" w:rsidRPr="007F2BD1" w:rsidRDefault="0016168B" w:rsidP="007F2BD1">
            <w:pPr>
              <w:pStyle w:val="2"/>
            </w:pPr>
            <w:r>
              <w:rPr>
                <w:rFonts w:hint="eastAsia"/>
                <w:lang w:eastAsia="zh-CN"/>
              </w:rPr>
              <w:t>游戏模式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D1063" w:rsidRPr="007F2BD1" w:rsidRDefault="0016168B" w:rsidP="007F2BD1">
            <w:pPr>
              <w:pStyle w:val="2"/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-1270</wp:posOffset>
                      </wp:positionV>
                      <wp:extent cx="146685" cy="125095"/>
                      <wp:effectExtent l="0" t="0" r="24765" b="273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2509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4D0A647F" id="Rectangle 1" o:spid="_x0000_s1026" style="position:absolute;margin-left:52.1pt;margin-top:-.1pt;width:11.55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>单机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D1063" w:rsidRPr="007F2BD1" w:rsidRDefault="00427806" w:rsidP="00427806">
            <w:pPr>
              <w:pStyle w:val="2"/>
              <w:ind w:firstLineChars="600" w:firstLine="964"/>
              <w:jc w:val="left"/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FAB502" wp14:editId="40FEC7DF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8255</wp:posOffset>
                      </wp:positionV>
                      <wp:extent cx="135890" cy="130175"/>
                      <wp:effectExtent l="0" t="0" r="16510" b="222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301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9FB621" id="Rectangle 3" o:spid="_x0000_s1026" style="position:absolute;left:0;text-align:left;margin-left:60.15pt;margin-top:.65pt;width:10.7pt;height: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" filled="f" strokecolor="#243f60 [1604]" strokeweight=".5pt"/>
                  </w:pict>
                </mc:Fallback>
              </mc:AlternateContent>
            </w:r>
            <w:r>
              <w:rPr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√</w:t>
            </w:r>
            <w:r>
              <w:rPr>
                <w:rFonts w:hint="eastAsia"/>
                <w:lang w:eastAsia="zh-CN"/>
              </w:rPr>
              <w:t xml:space="preserve">   </w:t>
            </w:r>
            <w:r w:rsidR="0016168B">
              <w:rPr>
                <w:rFonts w:hint="eastAsia"/>
                <w:lang w:eastAsia="zh-CN"/>
              </w:rPr>
              <w:t>多人联网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游戏类型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02F85D0" wp14:editId="3A2D1D4F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-6350</wp:posOffset>
                      </wp:positionV>
                      <wp:extent cx="140970" cy="130175"/>
                      <wp:effectExtent l="0" t="0" r="11430" b="2222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01C61636" id="Rectangle 12" o:spid="_x0000_s1026" style="position:absolute;margin-left:51.7pt;margin-top:-.5pt;width:11.1pt;height:1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   </w:t>
            </w:r>
            <w:r>
              <w:rPr>
                <w:rFonts w:hint="eastAsia"/>
                <w:noProof/>
                <w:lang w:eastAsia="zh-CN"/>
              </w:rPr>
              <w:t>角色扮演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427806" w:rsidP="00427806">
            <w:pPr>
              <w:pStyle w:val="2"/>
              <w:ind w:firstLineChars="600" w:firstLine="964"/>
              <w:jc w:val="left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√</w:t>
            </w:r>
            <w:r w:rsidR="00B12429"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FCA21A3" wp14:editId="38794C72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-8255</wp:posOffset>
                      </wp:positionV>
                      <wp:extent cx="124460" cy="119380"/>
                      <wp:effectExtent l="0" t="0" r="27940" b="1397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" cy="11938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4FB1D0B6" id="Rectangle 13" o:spid="_x0000_s1026" style="position:absolute;margin-left:48.65pt;margin-top:-.65pt;width:9.8pt;height: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</w:t>
            </w:r>
            <w:r w:rsidR="00B12429">
              <w:rPr>
                <w:rFonts w:hint="eastAsia"/>
                <w:noProof/>
                <w:lang w:eastAsia="zh-CN"/>
              </w:rPr>
              <w:t>动作射击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76905A" wp14:editId="7F8C857D">
                      <wp:simplePos x="0" y="0"/>
                      <wp:positionH relativeFrom="column">
                        <wp:posOffset>685619</wp:posOffset>
                      </wp:positionH>
                      <wp:positionV relativeFrom="paragraph">
                        <wp:posOffset>15331</wp:posOffset>
                      </wp:positionV>
                      <wp:extent cx="130084" cy="119743"/>
                      <wp:effectExtent l="0" t="0" r="22860" b="139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84" cy="119743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75583A56" id="Rectangle 14" o:spid="_x0000_s1026" style="position:absolute;margin-left:54pt;margin-top:1.2pt;width:10.25pt;height: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格斗对战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CEA0079" wp14:editId="482109BC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-8255</wp:posOffset>
                      </wp:positionV>
                      <wp:extent cx="135255" cy="124460"/>
                      <wp:effectExtent l="0" t="0" r="17145" b="279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2446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2B16D9FA" id="Rectangle 15" o:spid="_x0000_s1026" style="position:absolute;margin-left:49.05pt;margin-top:-.65pt;width:10.6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平台跳跃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67F3ABA" wp14:editId="49FCCBB5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8255</wp:posOffset>
                      </wp:positionV>
                      <wp:extent cx="146685" cy="125095"/>
                      <wp:effectExtent l="0" t="0" r="24765" b="2730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2509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0B641B92" id="Rectangle 16" o:spid="_x0000_s1026" style="position:absolute;margin-left:54.2pt;margin-top:.65pt;width:11.55pt;height: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rFonts w:hint="eastAsia"/>
                <w:noProof/>
                <w:lang w:eastAsia="zh-CN"/>
              </w:rPr>
              <w:t>竞速飞行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21FCC4E" wp14:editId="18ED6EE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8890</wp:posOffset>
                      </wp:positionV>
                      <wp:extent cx="151765" cy="135890"/>
                      <wp:effectExtent l="0" t="0" r="19685" b="1651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13BA79EC" id="Rectangle 17" o:spid="_x0000_s1026" style="position:absolute;margin-left:48.65pt;margin-top:.7pt;width:11.95pt;height:1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策略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C37D76" wp14:editId="51B112E6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-5715</wp:posOffset>
                      </wp:positionV>
                      <wp:extent cx="130175" cy="119380"/>
                      <wp:effectExtent l="0" t="0" r="22225" b="1397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" cy="11938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41EE4B22" id="Rectangle 18" o:spid="_x0000_s1026" style="position:absolute;margin-left:54.65pt;margin-top:-.45pt;width:10.25pt;height: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音乐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12EE523" wp14:editId="4F19328D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-2540</wp:posOffset>
                      </wp:positionV>
                      <wp:extent cx="146685" cy="125095"/>
                      <wp:effectExtent l="0" t="0" r="24765" b="2730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2509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2BFAEFD3" id="Rectangle 19" o:spid="_x0000_s1026" style="position:absolute;margin-left:49.9pt;margin-top:-.2pt;width:11.55pt;height: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  </w:t>
            </w:r>
            <w:r>
              <w:rPr>
                <w:rFonts w:hint="eastAsia"/>
                <w:noProof/>
                <w:lang w:eastAsia="zh-CN"/>
              </w:rPr>
              <w:t>休闲解密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4B525F7" wp14:editId="047E26F0">
                      <wp:simplePos x="0" y="0"/>
                      <wp:positionH relativeFrom="column">
                        <wp:posOffset>685619</wp:posOffset>
                      </wp:positionH>
                      <wp:positionV relativeFrom="paragraph">
                        <wp:posOffset>20229</wp:posOffset>
                      </wp:positionV>
                      <wp:extent cx="130084" cy="130629"/>
                      <wp:effectExtent l="0" t="0" r="22860" b="2222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84" cy="130629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3F857E20" id="Rectangle 20" o:spid="_x0000_s1026" style="position:absolute;margin-left:54pt;margin-top:1.6pt;width:10.25pt;height:10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rFonts w:hint="eastAsia"/>
                <w:noProof/>
                <w:lang w:eastAsia="zh-CN"/>
              </w:rPr>
              <w:t>社区养成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6A86D1F" wp14:editId="366F3759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3810</wp:posOffset>
                      </wp:positionV>
                      <wp:extent cx="140335" cy="140335"/>
                      <wp:effectExtent l="0" t="0" r="12065" b="1206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3F0656" id="Rectangle 21" o:spid="_x0000_s1026" style="position:absolute;left:0;text-align:left;margin-left:50.35pt;margin-top:.3pt;width:11.05pt;height:1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其他</w:t>
            </w:r>
          </w:p>
        </w:tc>
      </w:tr>
      <w:tr w:rsidR="00421362" w:rsidRPr="002A733C" w:rsidTr="000A6DF6">
        <w:trPr>
          <w:trHeight w:val="288"/>
        </w:trPr>
        <w:tc>
          <w:tcPr>
            <w:tcW w:w="345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发布设备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7806" w:rsidP="00427806">
            <w:pPr>
              <w:pStyle w:val="2"/>
              <w:ind w:firstLineChars="650" w:firstLine="1044"/>
              <w:jc w:val="left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18415D" wp14:editId="26908C17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-8255</wp:posOffset>
                      </wp:positionV>
                      <wp:extent cx="146685" cy="130175"/>
                      <wp:effectExtent l="0" t="0" r="24765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301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3034B" id="Rectangle 4" o:spid="_x0000_s1026" style="position:absolute;left:0;text-align:left;margin-left:51.35pt;margin-top:-.65pt;width:11.55pt;height:1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√</w: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  </w:t>
            </w:r>
            <w:r w:rsidR="00421362">
              <w:rPr>
                <w:rFonts w:hint="eastAsia"/>
                <w:noProof/>
                <w:lang w:eastAsia="zh-CN"/>
              </w:rPr>
              <w:t>PC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7806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47AEAEC" wp14:editId="3A9331B5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-6350</wp:posOffset>
                      </wp:positionV>
                      <wp:extent cx="140335" cy="140335"/>
                      <wp:effectExtent l="0" t="0" r="12065" b="12065"/>
                      <wp:wrapNone/>
                      <wp:docPr id="24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BF177" id="Rectangle 21" o:spid="_x0000_s1026" style="position:absolute;left:0;text-align:left;margin-left:50.95pt;margin-top:-.5pt;width:11.05pt;height:11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√</w:t>
            </w:r>
            <w:r>
              <w:rPr>
                <w:noProof/>
                <w:lang w:eastAsia="zh-CN"/>
              </w:rPr>
              <w:t xml:space="preserve">  </w:t>
            </w:r>
            <w:r w:rsidR="00421362">
              <w:rPr>
                <w:noProof/>
                <w:lang w:eastAsia="zh-CN"/>
              </w:rPr>
              <w:t xml:space="preserve">    </w:t>
            </w:r>
            <w:r w:rsidR="00421362">
              <w:rPr>
                <w:rFonts w:hint="eastAsia"/>
                <w:noProof/>
                <w:lang w:eastAsia="zh-CN"/>
              </w:rPr>
              <w:t>Xbox</w:t>
            </w:r>
            <w:r w:rsidR="00421362">
              <w:rPr>
                <w:rFonts w:hint="eastAsia"/>
                <w:noProof/>
                <w:lang w:eastAsia="zh-CN"/>
              </w:rPr>
              <w:t>主机</w:t>
            </w:r>
          </w:p>
        </w:tc>
      </w:tr>
      <w:tr w:rsidR="00421362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A503B6" wp14:editId="2E8C2DAB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-1905</wp:posOffset>
                      </wp:positionV>
                      <wp:extent cx="140970" cy="130175"/>
                      <wp:effectExtent l="0" t="0" r="11430" b="222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29E6FB82" id="Rectangle 6" o:spid="_x0000_s1026" style="position:absolute;margin-left:53.15pt;margin-top:-.15pt;width:11.1pt;height:1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    </w:t>
            </w:r>
            <w:r>
              <w:rPr>
                <w:rFonts w:hint="eastAsia"/>
                <w:noProof/>
                <w:lang w:eastAsia="zh-CN"/>
              </w:rPr>
              <w:t>平板</w:t>
            </w:r>
            <w:r>
              <w:rPr>
                <w:rFonts w:hint="eastAsia"/>
                <w:noProof/>
                <w:lang w:eastAsia="zh-CN"/>
              </w:rPr>
              <w:t>/</w:t>
            </w:r>
            <w:r>
              <w:rPr>
                <w:rFonts w:hint="eastAsia"/>
                <w:noProof/>
                <w:lang w:eastAsia="zh-CN"/>
              </w:rPr>
              <w:t>手机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C0B6B6" wp14:editId="462E49CB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31115</wp:posOffset>
                      </wp:positionV>
                      <wp:extent cx="135890" cy="125095"/>
                      <wp:effectExtent l="0" t="0" r="16510" b="2730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2509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40AEB8BB" id="Rectangle 7" o:spid="_x0000_s1026" style="position:absolute;margin-left:50.45pt;margin-top:2.45pt;width:10.7pt;height: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VR</w:t>
            </w:r>
          </w:p>
        </w:tc>
      </w:tr>
      <w:tr w:rsidR="00421362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其他请补充</w:t>
            </w:r>
            <w:r>
              <w:rPr>
                <w:rFonts w:hint="eastAsia"/>
                <w:noProof/>
                <w:lang w:eastAsia="zh-CN"/>
              </w:rPr>
              <w:t>____________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</w:p>
        </w:tc>
      </w:tr>
      <w:tr w:rsidR="00676B98" w:rsidRPr="002A733C" w:rsidTr="000A6DF6">
        <w:trPr>
          <w:trHeight w:val="288"/>
        </w:trPr>
        <w:tc>
          <w:tcPr>
            <w:tcW w:w="3450" w:type="dxa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开发引擎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0C5C5A" wp14:editId="603FE12E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-17145</wp:posOffset>
                      </wp:positionV>
                      <wp:extent cx="140970" cy="130175"/>
                      <wp:effectExtent l="0" t="0" r="11430" b="222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546F5100" id="Rectangle 10" o:spid="_x0000_s1026" style="position:absolute;margin-left:53.75pt;margin-top:-1.35pt;width:11.1pt;height:1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Unity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427806" w:rsidP="00427806">
            <w:pPr>
              <w:pStyle w:val="2"/>
              <w:ind w:firstLineChars="700" w:firstLine="1124"/>
              <w:jc w:val="left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0D7391" wp14:editId="751750A6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635</wp:posOffset>
                      </wp:positionV>
                      <wp:extent cx="152400" cy="135890"/>
                      <wp:effectExtent l="0" t="0" r="19050" b="1651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9239E" id="Rectangle 11" o:spid="_x0000_s1026" style="position:absolute;left:0;text-align:left;margin-left:54.65pt;margin-top:.05pt;width:12pt;height:1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√</w: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 </w:t>
            </w:r>
            <w:r w:rsidR="00676B98">
              <w:rPr>
                <w:noProof/>
                <w:lang w:eastAsia="zh-CN"/>
              </w:rPr>
              <w:t>U</w:t>
            </w:r>
            <w:r w:rsidR="00676B98">
              <w:rPr>
                <w:rFonts w:hint="eastAsia"/>
                <w:noProof/>
                <w:lang w:eastAsia="zh-CN"/>
              </w:rPr>
              <w:t>nreal</w:t>
            </w:r>
          </w:p>
        </w:tc>
      </w:tr>
      <w:tr w:rsidR="00676B98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其他</w:t>
            </w:r>
            <w:r>
              <w:rPr>
                <w:rFonts w:hint="eastAsia"/>
                <w:noProof/>
                <w:lang w:eastAsia="zh-CN"/>
              </w:rPr>
              <w:t>___________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</w:p>
        </w:tc>
      </w:tr>
      <w:tr w:rsidR="00B12429" w:rsidRPr="002A733C" w:rsidTr="00B12429">
        <w:trPr>
          <w:trHeight w:val="288"/>
        </w:trPr>
        <w:tc>
          <w:tcPr>
            <w:tcW w:w="3450" w:type="dxa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jc w:val="center"/>
              <w:rPr>
                <w:b/>
                <w:lang w:eastAsia="zh-CN"/>
              </w:rPr>
            </w:pPr>
            <w:r w:rsidRPr="00B12429">
              <w:rPr>
                <w:rFonts w:hint="eastAsia"/>
                <w:b/>
                <w:lang w:eastAsia="zh-CN"/>
              </w:rPr>
              <w:t>技术使用</w:t>
            </w:r>
          </w:p>
          <w:p w:rsidR="007E00F8" w:rsidRPr="00B12429" w:rsidRDefault="007E00F8" w:rsidP="00B12429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(</w:t>
            </w:r>
            <w:r>
              <w:rPr>
                <w:rFonts w:hint="eastAsia"/>
                <w:b/>
                <w:lang w:eastAsia="zh-CN"/>
              </w:rPr>
              <w:t>如果没有可以不填</w:t>
            </w:r>
            <w:r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C6ECE09" wp14:editId="71E33191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-2540</wp:posOffset>
                      </wp:positionV>
                      <wp:extent cx="151765" cy="146685"/>
                      <wp:effectExtent l="0" t="0" r="19685" b="247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4668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3A12EECE" id="Rectangle 8" o:spid="_x0000_s1026" style="position:absolute;margin-left:55.3pt;margin-top:-.2pt;width:11.95pt;height:1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XPA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F18315" wp14:editId="533E9CC3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-15875</wp:posOffset>
                      </wp:positionV>
                      <wp:extent cx="146685" cy="146685"/>
                      <wp:effectExtent l="0" t="0" r="24765" b="2476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4668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2C91CDC9" id="Rectangle 9" o:spid="_x0000_s1026" style="position:absolute;margin-left:50.35pt;margin-top:-1.25pt;width:11.55pt;height:11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         Cross-Network</w:t>
            </w:r>
          </w:p>
        </w:tc>
      </w:tr>
      <w:tr w:rsidR="00B12429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Pr="00B12429" w:rsidRDefault="00B12429" w:rsidP="00B12429">
            <w:pPr>
              <w:rPr>
                <w:b/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-635</wp:posOffset>
                      </wp:positionV>
                      <wp:extent cx="135890" cy="135890"/>
                      <wp:effectExtent l="0" t="0" r="16510" b="165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1EF0D52A" id="Rectangle 22" o:spid="_x0000_s1026" style="position:absolute;margin-left:55.5pt;margin-top:-.05pt;width:10.7pt;height:1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               Hello Cortana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pStyle w:val="2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-10160</wp:posOffset>
                      </wp:positionV>
                      <wp:extent cx="163195" cy="146685"/>
                      <wp:effectExtent l="0" t="0" r="27305" b="2476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" cy="14668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03E3DDBF" id="Rectangle 23" o:spid="_x0000_s1026" style="position:absolute;margin-left:49.95pt;margin-top:-.8pt;width:12.8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     Windows Ink</w:t>
            </w:r>
          </w:p>
        </w:tc>
      </w:tr>
    </w:tbl>
    <w:p w:rsidR="00092148" w:rsidRDefault="0016168B" w:rsidP="0016168B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项目概念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259"/>
      </w:tblGrid>
      <w:tr w:rsidR="00912AEE" w:rsidRPr="002A733C" w:rsidTr="00676B98">
        <w:trPr>
          <w:trHeight w:val="2946"/>
        </w:trPr>
        <w:tc>
          <w:tcPr>
            <w:tcW w:w="10259" w:type="dxa"/>
          </w:tcPr>
          <w:p w:rsidR="00912AEE" w:rsidRPr="00912AEE" w:rsidRDefault="000A6DF6" w:rsidP="00912AEE">
            <w:pPr>
              <w:ind w:left="288" w:hanging="288"/>
              <w:rPr>
                <w:i/>
                <w:lang w:eastAsia="zh-CN"/>
              </w:rPr>
            </w:pPr>
            <w:bookmarkStart w:id="1" w:name="OLE_LINK1"/>
            <w:r>
              <w:rPr>
                <w:rFonts w:hint="eastAsia"/>
                <w:i/>
                <w:lang w:eastAsia="zh-CN"/>
              </w:rPr>
              <w:t>中文</w:t>
            </w:r>
          </w:p>
          <w:p w:rsidR="00CD7E3F" w:rsidRDefault="00912AEE" w:rsidP="00330E3C">
            <w:pPr>
              <w:pStyle w:val="a"/>
              <w:rPr>
                <w:i/>
              </w:rPr>
            </w:pPr>
            <w:r w:rsidRPr="00CD7E3F">
              <w:rPr>
                <w:rFonts w:hint="eastAsia"/>
                <w:i/>
                <w:lang w:eastAsia="zh-CN"/>
              </w:rPr>
              <w:t>项目概念，</w:t>
            </w:r>
          </w:p>
          <w:p w:rsidR="00CD7E3F" w:rsidRPr="00CD7E3F" w:rsidRDefault="00CD7E3F" w:rsidP="00CD7E3F">
            <w:pPr>
              <w:ind w:firstLine="42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随着这些年电子竞技的概念深入人心，团队竞技游戏也变得非常的流行与火热（如：英雄联盟、守望先锋、DOTA2），但是过于的提倡竞技却使人们玩游戏时越来越偏离了游戏的初心：娱乐，人们开始为了取得更高的成绩而玩游戏——玩游戏就是为了赢。不可否认，游戏赢的一方会获得极大的快感，但输的一方却是愤怒加扫兴。那是否能将娱乐与团队游戏相结合，做出一款团队娱乐游戏呢？不管是赢家与输家，都能在欢声笑语中进行游戏，这也许就是值得我们思考的事。</w:t>
            </w:r>
          </w:p>
          <w:p w:rsidR="00253D64" w:rsidRDefault="00253D64" w:rsidP="00330E3C">
            <w:pPr>
              <w:pStyle w:val="a"/>
              <w:rPr>
                <w:i/>
              </w:rPr>
            </w:pPr>
            <w:r w:rsidRPr="00CD7E3F">
              <w:rPr>
                <w:rFonts w:hint="eastAsia"/>
                <w:i/>
                <w:lang w:eastAsia="zh-CN"/>
              </w:rPr>
              <w:t>游戏类型</w:t>
            </w:r>
          </w:p>
          <w:p w:rsidR="00CD7E3F" w:rsidRPr="00CD7E3F" w:rsidRDefault="00CD7E3F" w:rsidP="00CD7E3F">
            <w:pPr>
              <w:ind w:firstLine="42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团队对抗（娱乐型）</w:t>
            </w:r>
          </w:p>
          <w:p w:rsidR="00912AEE" w:rsidRPr="006D1E3C" w:rsidRDefault="00912AEE" w:rsidP="00676B98">
            <w:pPr>
              <w:pStyle w:val="a"/>
              <w:rPr>
                <w:i/>
              </w:rPr>
            </w:pPr>
            <w:r w:rsidRPr="006D1E3C">
              <w:rPr>
                <w:rFonts w:hint="eastAsia"/>
                <w:i/>
                <w:lang w:eastAsia="zh-CN"/>
              </w:rPr>
              <w:t>游戏</w:t>
            </w:r>
            <w:r w:rsidR="00253D64" w:rsidRPr="006D1E3C">
              <w:rPr>
                <w:rFonts w:hint="eastAsia"/>
                <w:i/>
                <w:lang w:eastAsia="zh-CN"/>
              </w:rPr>
              <w:t>核心</w:t>
            </w:r>
            <w:r w:rsidRPr="006D1E3C">
              <w:rPr>
                <w:rFonts w:hint="eastAsia"/>
                <w:i/>
                <w:lang w:eastAsia="zh-CN"/>
              </w:rPr>
              <w:t>玩法</w:t>
            </w:r>
            <w:r w:rsidRPr="006D1E3C">
              <w:rPr>
                <w:i/>
              </w:rPr>
              <w:t>.</w:t>
            </w:r>
          </w:p>
          <w:bookmarkEnd w:id="1"/>
          <w:p w:rsidR="00CD7E3F" w:rsidRDefault="00CD7E3F" w:rsidP="00CD7E3F">
            <w:pPr>
              <w:ind w:firstLine="42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每局游戏中，玩家需要选择一名角色（不同的角色有不同的技能）在一张由方块组成的地图中进行游戏。玩家需要挖掘地图方块来作为武器，将方块投向敌方玩家来进行攻击；或者将方块放置在地图中构成自己强大的防御工事。不同方块有不同属性，所造成的攻击效果</w:t>
            </w:r>
            <w:r w:rsidR="004A2C5C">
              <w:rPr>
                <w:rFonts w:ascii="宋体" w:hAnsi="宋体" w:hint="eastAsia"/>
                <w:lang w:eastAsia="zh-CN"/>
              </w:rPr>
              <w:t>与方块和玩家的属性有关</w:t>
            </w:r>
            <w:r>
              <w:rPr>
                <w:rFonts w:ascii="宋体" w:hAnsi="宋体" w:hint="eastAsia"/>
                <w:lang w:eastAsia="zh-CN"/>
              </w:rPr>
              <w:t>，玩家所</w:t>
            </w:r>
            <w:r w:rsidR="004A2C5C">
              <w:rPr>
                <w:rFonts w:ascii="宋体" w:hAnsi="宋体" w:hint="eastAsia"/>
                <w:lang w:eastAsia="zh-CN"/>
              </w:rPr>
              <w:t>能</w:t>
            </w:r>
            <w:r>
              <w:rPr>
                <w:rFonts w:ascii="宋体" w:hAnsi="宋体" w:hint="eastAsia"/>
                <w:lang w:eastAsia="zh-CN"/>
              </w:rPr>
              <w:t>携带的方块有限，如何利用有限的方块打出精彩的效果、或者构建巧妙的地形来对抗敌方玩家，都需要玩家自己去发觉。</w:t>
            </w:r>
          </w:p>
          <w:p w:rsidR="000A6DF6" w:rsidRPr="005313F2" w:rsidRDefault="000A6DF6" w:rsidP="000A6DF6">
            <w:pPr>
              <w:rPr>
                <w:lang w:eastAsia="zh-CN"/>
              </w:rPr>
            </w:pPr>
          </w:p>
        </w:tc>
      </w:tr>
    </w:tbl>
    <w:p w:rsidR="007D5AE5" w:rsidRDefault="007D5AE5" w:rsidP="007D5AE5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项目计划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259"/>
      </w:tblGrid>
      <w:tr w:rsidR="007D5AE5" w:rsidRPr="002A733C" w:rsidTr="007D5AE5">
        <w:trPr>
          <w:trHeight w:val="606"/>
        </w:trPr>
        <w:tc>
          <w:tcPr>
            <w:tcW w:w="10259" w:type="dxa"/>
          </w:tcPr>
          <w:p w:rsidR="00CD7E3F" w:rsidRDefault="00CD7E3F" w:rsidP="00CD7E3F">
            <w:pPr>
              <w:ind w:firstLine="42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2.10-</w:t>
            </w:r>
            <w:r>
              <w:rPr>
                <w:rFonts w:ascii="宋体" w:hAnsi="宋体"/>
                <w:lang w:eastAsia="zh-CN"/>
              </w:rPr>
              <w:t xml:space="preserve">2.20  </w:t>
            </w:r>
            <w:r>
              <w:rPr>
                <w:rFonts w:ascii="宋体" w:hAnsi="宋体" w:hint="eastAsia"/>
                <w:lang w:eastAsia="zh-CN"/>
              </w:rPr>
              <w:t>完成详细的策划方案</w:t>
            </w:r>
          </w:p>
          <w:p w:rsidR="00CD7E3F" w:rsidRDefault="00CD7E3F" w:rsidP="00CD7E3F">
            <w:pPr>
              <w:ind w:firstLine="42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2.21-</w:t>
            </w:r>
            <w:r>
              <w:rPr>
                <w:rFonts w:ascii="宋体" w:hAnsi="宋体"/>
                <w:lang w:eastAsia="zh-CN"/>
              </w:rPr>
              <w:t xml:space="preserve">3.1   </w:t>
            </w:r>
            <w:r>
              <w:rPr>
                <w:rFonts w:ascii="宋体" w:hAnsi="宋体" w:hint="eastAsia"/>
                <w:lang w:eastAsia="zh-CN"/>
              </w:rPr>
              <w:t>游戏框架搭建</w:t>
            </w:r>
          </w:p>
          <w:p w:rsidR="00CD7E3F" w:rsidRDefault="00CD7E3F" w:rsidP="00CD7E3F">
            <w:pPr>
              <w:ind w:firstLine="42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3.2-</w:t>
            </w:r>
            <w:r>
              <w:rPr>
                <w:rFonts w:ascii="宋体" w:hAnsi="宋体"/>
                <w:lang w:eastAsia="zh-CN"/>
              </w:rPr>
              <w:t xml:space="preserve">3.5    </w:t>
            </w:r>
            <w:r>
              <w:rPr>
                <w:rFonts w:ascii="宋体" w:hAnsi="宋体" w:hint="eastAsia"/>
                <w:lang w:eastAsia="zh-CN"/>
              </w:rPr>
              <w:t>开发局域网联机功能</w:t>
            </w:r>
          </w:p>
          <w:p w:rsidR="00CD7E3F" w:rsidRDefault="00CD7E3F" w:rsidP="00CD7E3F">
            <w:pPr>
              <w:ind w:firstLine="42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</w:t>
            </w:r>
            <w:r>
              <w:rPr>
                <w:rFonts w:ascii="宋体" w:hAnsi="宋体"/>
                <w:lang w:eastAsia="zh-CN"/>
              </w:rPr>
              <w:t>6</w:t>
            </w:r>
            <w:r>
              <w:rPr>
                <w:rFonts w:ascii="宋体" w:hAnsi="宋体" w:hint="eastAsia"/>
                <w:lang w:eastAsia="zh-CN"/>
              </w:rPr>
              <w:t>-</w:t>
            </w:r>
            <w:r>
              <w:rPr>
                <w:rFonts w:ascii="宋体" w:hAnsi="宋体"/>
                <w:lang w:eastAsia="zh-CN"/>
              </w:rPr>
              <w:t xml:space="preserve">3.20   </w:t>
            </w:r>
            <w:r>
              <w:rPr>
                <w:rFonts w:ascii="宋体" w:hAnsi="宋体" w:hint="eastAsia"/>
                <w:lang w:eastAsia="zh-CN"/>
              </w:rPr>
              <w:t>完成游戏核心机制</w:t>
            </w:r>
          </w:p>
          <w:p w:rsidR="00CD7E3F" w:rsidRDefault="00CD7E3F" w:rsidP="00CD7E3F">
            <w:pPr>
              <w:ind w:firstLine="42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lastRenderedPageBreak/>
              <w:t>3.21</w:t>
            </w:r>
            <w:r>
              <w:rPr>
                <w:rFonts w:ascii="宋体" w:hAnsi="宋体" w:hint="eastAsia"/>
                <w:lang w:eastAsia="zh-CN"/>
              </w:rPr>
              <w:t>-</w:t>
            </w:r>
            <w:r>
              <w:rPr>
                <w:rFonts w:ascii="宋体" w:hAnsi="宋体"/>
                <w:lang w:eastAsia="zh-CN"/>
              </w:rPr>
              <w:t xml:space="preserve">3.28  </w:t>
            </w:r>
            <w:r>
              <w:rPr>
                <w:rFonts w:ascii="宋体" w:hAnsi="宋体" w:hint="eastAsia"/>
                <w:lang w:eastAsia="zh-CN"/>
              </w:rPr>
              <w:t>制作游戏U</w:t>
            </w:r>
            <w:r>
              <w:rPr>
                <w:rFonts w:ascii="宋体" w:hAnsi="宋体"/>
                <w:lang w:eastAsia="zh-CN"/>
              </w:rPr>
              <w:t>I</w:t>
            </w:r>
          </w:p>
          <w:p w:rsidR="00CD7E3F" w:rsidRDefault="00CD7E3F" w:rsidP="00CD7E3F">
            <w:pPr>
              <w:ind w:firstLine="42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3.29</w:t>
            </w:r>
            <w:r>
              <w:rPr>
                <w:rFonts w:ascii="宋体" w:hAnsi="宋体" w:hint="eastAsia"/>
                <w:lang w:eastAsia="zh-CN"/>
              </w:rPr>
              <w:t>-</w:t>
            </w:r>
            <w:r>
              <w:rPr>
                <w:rFonts w:ascii="宋体" w:hAnsi="宋体"/>
                <w:lang w:eastAsia="zh-CN"/>
              </w:rPr>
              <w:t xml:space="preserve">4.10  </w:t>
            </w:r>
            <w:r>
              <w:rPr>
                <w:rFonts w:ascii="宋体" w:hAnsi="宋体" w:hint="eastAsia"/>
                <w:lang w:eastAsia="zh-CN"/>
              </w:rPr>
              <w:t>添加美术、音效、动画</w:t>
            </w:r>
          </w:p>
          <w:p w:rsidR="00CD7E3F" w:rsidRDefault="00CD7E3F" w:rsidP="00CD7E3F">
            <w:pPr>
              <w:ind w:firstLine="42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4.11-</w:t>
            </w:r>
            <w:r>
              <w:rPr>
                <w:rFonts w:ascii="宋体" w:hAnsi="宋体"/>
                <w:lang w:eastAsia="zh-CN"/>
              </w:rPr>
              <w:t xml:space="preserve">4.14  </w:t>
            </w:r>
            <w:r>
              <w:rPr>
                <w:rFonts w:ascii="宋体" w:hAnsi="宋体" w:hint="eastAsia"/>
                <w:lang w:eastAsia="zh-CN"/>
              </w:rPr>
              <w:t>完成可运行的demo</w:t>
            </w:r>
          </w:p>
          <w:p w:rsidR="00CD7E3F" w:rsidRDefault="00CD7E3F" w:rsidP="00CD7E3F">
            <w:pPr>
              <w:ind w:firstLine="42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4.14</w:t>
            </w:r>
            <w:r>
              <w:rPr>
                <w:rFonts w:ascii="宋体" w:hAnsi="宋体" w:hint="eastAsia"/>
                <w:lang w:eastAsia="zh-CN"/>
              </w:rPr>
              <w:t>-</w:t>
            </w:r>
            <w:r>
              <w:rPr>
                <w:rFonts w:ascii="宋体" w:hAnsi="宋体"/>
                <w:lang w:eastAsia="zh-CN"/>
              </w:rPr>
              <w:t xml:space="preserve">5.31  </w:t>
            </w:r>
            <w:r>
              <w:rPr>
                <w:rFonts w:ascii="宋体" w:hAnsi="宋体" w:hint="eastAsia"/>
                <w:lang w:eastAsia="zh-CN"/>
              </w:rPr>
              <w:t>对游戏性、bug进行修缮，丰富游戏角色</w:t>
            </w:r>
          </w:p>
          <w:p w:rsidR="007D5AE5" w:rsidRPr="00CD7E3F" w:rsidRDefault="007D5AE5" w:rsidP="004731EC">
            <w:pPr>
              <w:rPr>
                <w:lang w:eastAsia="zh-CN"/>
              </w:rPr>
            </w:pPr>
          </w:p>
        </w:tc>
      </w:tr>
    </w:tbl>
    <w:p w:rsidR="005F6E87" w:rsidRPr="002A733C" w:rsidRDefault="005F6E87" w:rsidP="002A733C">
      <w:pPr>
        <w:rPr>
          <w:lang w:eastAsia="zh-CN"/>
        </w:rPr>
      </w:pPr>
    </w:p>
    <w:sectPr w:rsidR="005F6E87" w:rsidRPr="002A733C" w:rsidSect="00092148">
      <w:head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F12" w:rsidRDefault="00CB1F12" w:rsidP="00AA4BCD">
      <w:r>
        <w:separator/>
      </w:r>
    </w:p>
  </w:endnote>
  <w:endnote w:type="continuationSeparator" w:id="0">
    <w:p w:rsidR="00CB1F12" w:rsidRDefault="00CB1F12" w:rsidP="00AA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F12" w:rsidRDefault="00CB1F12" w:rsidP="00AA4BCD">
      <w:r>
        <w:separator/>
      </w:r>
    </w:p>
  </w:footnote>
  <w:footnote w:type="continuationSeparator" w:id="0">
    <w:p w:rsidR="00CB1F12" w:rsidRDefault="00CB1F12" w:rsidP="00AA4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BCD" w:rsidRDefault="00CB1F12" w:rsidP="00AA4BCD">
    <w:pPr>
      <w:pStyle w:val="a8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rFonts w:hint="eastAsia"/>
          <w:b/>
          <w:color w:val="404040" w:themeColor="text1" w:themeTint="BF"/>
          <w:sz w:val="28"/>
          <w:szCs w:val="28"/>
          <w:lang w:eastAsia="zh-CN"/>
        </w:rPr>
        <w:alias w:val="Title"/>
        <w:tag w:val=""/>
        <w:id w:val="942040131"/>
        <w:placeholder>
          <w:docPart w:val="132443F9451F4492A617DC3E32BBC7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A4BCD" w:rsidRP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微软</w:t>
        </w:r>
        <w:r w:rsidR="00AA4BCD" w:rsidRP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ID@Xbox</w:t>
        </w:r>
        <w:r w:rsidR="00AA4BCD" w:rsidRP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梦想</w:t>
        </w:r>
        <w:r w:rsid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校园行项目文案</w:t>
        </w:r>
      </w:sdtContent>
    </w:sdt>
  </w:p>
  <w:p w:rsidR="00AA4BCD" w:rsidRDefault="00AA4BC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B608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240C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7F6B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A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1625B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C02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4E72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C4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0AE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38C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032FD"/>
    <w:multiLevelType w:val="hybridMultilevel"/>
    <w:tmpl w:val="7576C612"/>
    <w:lvl w:ilvl="0" w:tplc="50E27C00">
      <w:start w:val="1"/>
      <w:numFmt w:val="bullet"/>
      <w:pStyle w:val="a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80A4B"/>
    <w:multiLevelType w:val="hybridMultilevel"/>
    <w:tmpl w:val="A01AA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36AB3"/>
    <w:multiLevelType w:val="hybridMultilevel"/>
    <w:tmpl w:val="4F7A6A44"/>
    <w:lvl w:ilvl="0" w:tplc="9BE882EE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CD"/>
    <w:rsid w:val="000021AE"/>
    <w:rsid w:val="000071F7"/>
    <w:rsid w:val="0002798A"/>
    <w:rsid w:val="00083002"/>
    <w:rsid w:val="00087B85"/>
    <w:rsid w:val="00092148"/>
    <w:rsid w:val="000A01F1"/>
    <w:rsid w:val="000A6DF6"/>
    <w:rsid w:val="000C1163"/>
    <w:rsid w:val="000D09D1"/>
    <w:rsid w:val="000D2539"/>
    <w:rsid w:val="000F2DF4"/>
    <w:rsid w:val="000F6783"/>
    <w:rsid w:val="00101CD9"/>
    <w:rsid w:val="001059A0"/>
    <w:rsid w:val="00120C95"/>
    <w:rsid w:val="0014663E"/>
    <w:rsid w:val="0016168B"/>
    <w:rsid w:val="00180664"/>
    <w:rsid w:val="00185BA5"/>
    <w:rsid w:val="00195009"/>
    <w:rsid w:val="0019779B"/>
    <w:rsid w:val="00212276"/>
    <w:rsid w:val="00250014"/>
    <w:rsid w:val="00253D64"/>
    <w:rsid w:val="00254D4B"/>
    <w:rsid w:val="00266AF3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202"/>
    <w:rsid w:val="003076FD"/>
    <w:rsid w:val="00317005"/>
    <w:rsid w:val="00335259"/>
    <w:rsid w:val="00353909"/>
    <w:rsid w:val="003929F1"/>
    <w:rsid w:val="003A1B63"/>
    <w:rsid w:val="003A41A1"/>
    <w:rsid w:val="003B2326"/>
    <w:rsid w:val="003F1D46"/>
    <w:rsid w:val="00421362"/>
    <w:rsid w:val="00427806"/>
    <w:rsid w:val="00432905"/>
    <w:rsid w:val="00437ED0"/>
    <w:rsid w:val="00440CD8"/>
    <w:rsid w:val="00443837"/>
    <w:rsid w:val="00450F66"/>
    <w:rsid w:val="00461739"/>
    <w:rsid w:val="00461CB1"/>
    <w:rsid w:val="00467865"/>
    <w:rsid w:val="004731EC"/>
    <w:rsid w:val="0048685F"/>
    <w:rsid w:val="004954DE"/>
    <w:rsid w:val="004A1437"/>
    <w:rsid w:val="004A2C5C"/>
    <w:rsid w:val="004A4198"/>
    <w:rsid w:val="004A54EA"/>
    <w:rsid w:val="004B0578"/>
    <w:rsid w:val="004B5985"/>
    <w:rsid w:val="004C2FEE"/>
    <w:rsid w:val="004E34C6"/>
    <w:rsid w:val="004F62AD"/>
    <w:rsid w:val="004F6CBF"/>
    <w:rsid w:val="00501AE8"/>
    <w:rsid w:val="00504B65"/>
    <w:rsid w:val="005114CE"/>
    <w:rsid w:val="0052122B"/>
    <w:rsid w:val="005313F2"/>
    <w:rsid w:val="00542885"/>
    <w:rsid w:val="00552B81"/>
    <w:rsid w:val="005557F6"/>
    <w:rsid w:val="00563778"/>
    <w:rsid w:val="005A2A7A"/>
    <w:rsid w:val="005B4AE2"/>
    <w:rsid w:val="005C3D49"/>
    <w:rsid w:val="005D145C"/>
    <w:rsid w:val="005E63CC"/>
    <w:rsid w:val="005F1C88"/>
    <w:rsid w:val="005F6E87"/>
    <w:rsid w:val="00613129"/>
    <w:rsid w:val="00617C65"/>
    <w:rsid w:val="00676B98"/>
    <w:rsid w:val="00682C69"/>
    <w:rsid w:val="006D1E3C"/>
    <w:rsid w:val="006D2635"/>
    <w:rsid w:val="006D779C"/>
    <w:rsid w:val="006E4F63"/>
    <w:rsid w:val="006E729E"/>
    <w:rsid w:val="006F51E5"/>
    <w:rsid w:val="006F675E"/>
    <w:rsid w:val="007229D0"/>
    <w:rsid w:val="007417DA"/>
    <w:rsid w:val="007602AC"/>
    <w:rsid w:val="00774B67"/>
    <w:rsid w:val="00793AC6"/>
    <w:rsid w:val="007A71DE"/>
    <w:rsid w:val="007B199B"/>
    <w:rsid w:val="007B6119"/>
    <w:rsid w:val="007C1DA0"/>
    <w:rsid w:val="007D5AE5"/>
    <w:rsid w:val="007E00F8"/>
    <w:rsid w:val="007E2A15"/>
    <w:rsid w:val="007E56C4"/>
    <w:rsid w:val="007F2BD1"/>
    <w:rsid w:val="008107D6"/>
    <w:rsid w:val="00834861"/>
    <w:rsid w:val="00841645"/>
    <w:rsid w:val="00852EC6"/>
    <w:rsid w:val="008876A1"/>
    <w:rsid w:val="0088782D"/>
    <w:rsid w:val="008A0543"/>
    <w:rsid w:val="008B17A3"/>
    <w:rsid w:val="008B24BB"/>
    <w:rsid w:val="008B57DD"/>
    <w:rsid w:val="008B7081"/>
    <w:rsid w:val="008D40FF"/>
    <w:rsid w:val="00902964"/>
    <w:rsid w:val="009126F8"/>
    <w:rsid w:val="00912AEE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B4ED8"/>
    <w:rsid w:val="009C220D"/>
    <w:rsid w:val="009C3D74"/>
    <w:rsid w:val="00A211B2"/>
    <w:rsid w:val="00A2727E"/>
    <w:rsid w:val="00A35524"/>
    <w:rsid w:val="00A74F99"/>
    <w:rsid w:val="00A82BA3"/>
    <w:rsid w:val="00A94ACC"/>
    <w:rsid w:val="00AA4BCD"/>
    <w:rsid w:val="00AE6FA4"/>
    <w:rsid w:val="00B03907"/>
    <w:rsid w:val="00B11811"/>
    <w:rsid w:val="00B12429"/>
    <w:rsid w:val="00B311E1"/>
    <w:rsid w:val="00B4735C"/>
    <w:rsid w:val="00B85CD0"/>
    <w:rsid w:val="00B90EC2"/>
    <w:rsid w:val="00BA268F"/>
    <w:rsid w:val="00BB7F4B"/>
    <w:rsid w:val="00BD0EB8"/>
    <w:rsid w:val="00C079CA"/>
    <w:rsid w:val="00C5330F"/>
    <w:rsid w:val="00C66DF4"/>
    <w:rsid w:val="00C67741"/>
    <w:rsid w:val="00C74647"/>
    <w:rsid w:val="00C76039"/>
    <w:rsid w:val="00C76480"/>
    <w:rsid w:val="00C80AD2"/>
    <w:rsid w:val="00C92FD6"/>
    <w:rsid w:val="00CA28E6"/>
    <w:rsid w:val="00CB1F12"/>
    <w:rsid w:val="00CB2646"/>
    <w:rsid w:val="00CC0F56"/>
    <w:rsid w:val="00CD247C"/>
    <w:rsid w:val="00CD7E3F"/>
    <w:rsid w:val="00D03A13"/>
    <w:rsid w:val="00D14E73"/>
    <w:rsid w:val="00D41771"/>
    <w:rsid w:val="00D4274D"/>
    <w:rsid w:val="00D6155E"/>
    <w:rsid w:val="00D90A75"/>
    <w:rsid w:val="00DA4B5C"/>
    <w:rsid w:val="00DC47A2"/>
    <w:rsid w:val="00DE1551"/>
    <w:rsid w:val="00DE7FB7"/>
    <w:rsid w:val="00E1586A"/>
    <w:rsid w:val="00E20DDA"/>
    <w:rsid w:val="00E32A8B"/>
    <w:rsid w:val="00E36054"/>
    <w:rsid w:val="00E37E7B"/>
    <w:rsid w:val="00E46E04"/>
    <w:rsid w:val="00E6301A"/>
    <w:rsid w:val="00E644EB"/>
    <w:rsid w:val="00E65C0C"/>
    <w:rsid w:val="00E87396"/>
    <w:rsid w:val="00EB478A"/>
    <w:rsid w:val="00EC0097"/>
    <w:rsid w:val="00EC42A3"/>
    <w:rsid w:val="00EC57C2"/>
    <w:rsid w:val="00ED1063"/>
    <w:rsid w:val="00EF53B8"/>
    <w:rsid w:val="00F02A61"/>
    <w:rsid w:val="00F416FF"/>
    <w:rsid w:val="00F7313A"/>
    <w:rsid w:val="00F83033"/>
    <w:rsid w:val="00F966AA"/>
    <w:rsid w:val="00FA6F86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077976"/>
  <w15:docId w15:val="{7B4F120A-0720-4A43-AE46-30BD0331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0EB8"/>
    <w:rPr>
      <w:rFonts w:asciiTheme="minorHAnsi" w:hAnsiTheme="minorHAnsi"/>
      <w:sz w:val="16"/>
      <w:szCs w:val="24"/>
    </w:rPr>
  </w:style>
  <w:style w:type="paragraph" w:styleId="1">
    <w:name w:val="heading 1"/>
    <w:basedOn w:val="a0"/>
    <w:next w:val="a0"/>
    <w:qFormat/>
    <w:rsid w:val="007F2BD1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9D9D9" w:themeFill="background1" w:themeFillShade="D9"/>
      <w:outlineLvl w:val="0"/>
    </w:pPr>
    <w:rPr>
      <w:rFonts w:asciiTheme="majorHAnsi" w:hAnsiTheme="majorHAnsi"/>
      <w:b/>
      <w:caps/>
      <w:sz w:val="18"/>
    </w:rPr>
  </w:style>
  <w:style w:type="paragraph" w:styleId="2">
    <w:name w:val="heading 2"/>
    <w:basedOn w:val="a0"/>
    <w:next w:val="a0"/>
    <w:qFormat/>
    <w:rsid w:val="007F2BD1"/>
    <w:pPr>
      <w:jc w:val="center"/>
      <w:outlineLvl w:val="1"/>
    </w:pPr>
    <w:rPr>
      <w:b/>
      <w:color w:val="404040" w:themeColor="text1" w:themeTint="BF"/>
    </w:rPr>
  </w:style>
  <w:style w:type="paragraph" w:styleId="3">
    <w:name w:val="heading 3"/>
    <w:basedOn w:val="a0"/>
    <w:next w:val="a0"/>
    <w:qFormat/>
    <w:rsid w:val="00BD0EB8"/>
    <w:pPr>
      <w:outlineLvl w:val="2"/>
    </w:pPr>
    <w:rPr>
      <w:caps/>
      <w:szCs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unhideWhenUsed/>
    <w:rsid w:val="0002798A"/>
    <w:rPr>
      <w:rFonts w:cs="Tahoma"/>
      <w:szCs w:val="16"/>
    </w:rPr>
  </w:style>
  <w:style w:type="paragraph" w:styleId="a">
    <w:name w:val="List Paragraph"/>
    <w:basedOn w:val="a0"/>
    <w:uiPriority w:val="34"/>
    <w:qFormat/>
    <w:rsid w:val="007F2BD1"/>
    <w:pPr>
      <w:numPr>
        <w:numId w:val="12"/>
      </w:numPr>
      <w:spacing w:before="80" w:after="80"/>
    </w:pPr>
  </w:style>
  <w:style w:type="paragraph" w:customStyle="1" w:styleId="CompanyName">
    <w:name w:val="Company Name"/>
    <w:basedOn w:val="a0"/>
    <w:qFormat/>
    <w:rsid w:val="007F2BD1"/>
    <w:rPr>
      <w:rFonts w:asciiTheme="majorHAnsi" w:hAnsiTheme="majorHAnsi"/>
      <w:b/>
      <w:caps/>
      <w:sz w:val="28"/>
    </w:rPr>
  </w:style>
  <w:style w:type="paragraph" w:styleId="a5">
    <w:name w:val="Title"/>
    <w:basedOn w:val="a0"/>
    <w:next w:val="a0"/>
    <w:link w:val="a6"/>
    <w:qFormat/>
    <w:rsid w:val="00EC0097"/>
    <w:pPr>
      <w:spacing w:after="200"/>
    </w:pPr>
    <w:rPr>
      <w:rFonts w:asciiTheme="majorHAnsi" w:hAnsiTheme="majorHAnsi"/>
      <w:sz w:val="20"/>
    </w:rPr>
  </w:style>
  <w:style w:type="character" w:customStyle="1" w:styleId="a6">
    <w:name w:val="标题 字符"/>
    <w:basedOn w:val="a1"/>
    <w:link w:val="a5"/>
    <w:rsid w:val="00EC0097"/>
    <w:rPr>
      <w:rFonts w:asciiTheme="majorHAnsi" w:hAnsiTheme="majorHAnsi"/>
      <w:szCs w:val="24"/>
    </w:rPr>
  </w:style>
  <w:style w:type="character" w:styleId="a7">
    <w:name w:val="Placeholder Text"/>
    <w:basedOn w:val="a1"/>
    <w:uiPriority w:val="99"/>
    <w:semiHidden/>
    <w:rsid w:val="007417DA"/>
    <w:rPr>
      <w:color w:val="808080"/>
    </w:rPr>
  </w:style>
  <w:style w:type="paragraph" w:styleId="a8">
    <w:name w:val="header"/>
    <w:basedOn w:val="a0"/>
    <w:link w:val="a9"/>
    <w:uiPriority w:val="99"/>
    <w:unhideWhenUsed/>
    <w:rsid w:val="00AA4BCD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1"/>
    <w:link w:val="a8"/>
    <w:uiPriority w:val="99"/>
    <w:rsid w:val="00AA4BCD"/>
    <w:rPr>
      <w:rFonts w:asciiTheme="minorHAnsi" w:hAnsiTheme="minorHAnsi"/>
      <w:sz w:val="16"/>
      <w:szCs w:val="24"/>
    </w:rPr>
  </w:style>
  <w:style w:type="paragraph" w:styleId="aa">
    <w:name w:val="footer"/>
    <w:basedOn w:val="a0"/>
    <w:link w:val="ab"/>
    <w:unhideWhenUsed/>
    <w:rsid w:val="00AA4BCD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1"/>
    <w:link w:val="aa"/>
    <w:rsid w:val="00AA4BCD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zhen\AppData\Roaming\Microsoft\Templates\Job%20performance%20review%20gui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2443F9451F4492A617DC3E32BBC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B19F0-361F-4E43-9D67-434F1F54CE78}"/>
      </w:docPartPr>
      <w:docPartBody>
        <w:p w:rsidR="00AC2F9A" w:rsidRDefault="00B12E53" w:rsidP="00B12E53">
          <w:pPr>
            <w:pStyle w:val="132443F9451F4492A617DC3E32BBC76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53"/>
    <w:rsid w:val="0038211B"/>
    <w:rsid w:val="0073479A"/>
    <w:rsid w:val="00792609"/>
    <w:rsid w:val="00963053"/>
    <w:rsid w:val="00A9545B"/>
    <w:rsid w:val="00AC2F9A"/>
    <w:rsid w:val="00B12E53"/>
    <w:rsid w:val="00D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164B9D02D642AC9E190DAA162D9EC6">
    <w:name w:val="9F164B9D02D642AC9E190DAA162D9EC6"/>
  </w:style>
  <w:style w:type="paragraph" w:customStyle="1" w:styleId="132443F9451F4492A617DC3E32BBC768">
    <w:name w:val="132443F9451F4492A617DC3E32BBC768"/>
    <w:rsid w:val="00B12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83024-50AE-4798-9F64-9CA7A1B13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16DE74-FCEE-4F9C-BE40-EAD933590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performance review guide.dotx</Template>
  <TotalTime>1084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微软ID@Xbox梦想校园行项目文案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微软ID@Xbox梦想校园行项目文案</dc:title>
  <dc:creator>Yan Zheng</dc:creator>
  <cp:keywords/>
  <cp:lastModifiedBy>XiaoYi Pan</cp:lastModifiedBy>
  <cp:revision>13</cp:revision>
  <cp:lastPrinted>2004-01-28T18:42:00Z</cp:lastPrinted>
  <dcterms:created xsi:type="dcterms:W3CDTF">2017-01-03T10:38:00Z</dcterms:created>
  <dcterms:modified xsi:type="dcterms:W3CDTF">2017-02-01T14:24:00Z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TC010903681033</vt:lpwstr>
  </property>
</Properties>
</file>